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2"/>
        <w:gridCol w:w="1642"/>
        <w:gridCol w:w="1500"/>
        <w:gridCol w:w="2014"/>
        <w:gridCol w:w="1642"/>
        <w:gridCol w:w="1653"/>
      </w:tblGrid>
      <w:tr w:rsidR="002A00C6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Test Ref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Requirement being tested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Test Content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Input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Output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Pass Criteria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</w:pPr>
            <w:r>
              <w:t>SE_TT_001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that a user can register.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</w:pPr>
            <w:r>
              <w:rPr>
                <w:rFonts w:ascii="Times New Roman" w:hAnsi="Times New Roman" w:cs="Times New Roman"/>
              </w:rPr>
              <w:t xml:space="preserve">Valid data for the registration form, email, user, and </w:t>
            </w:r>
            <w:r>
              <w:rPr>
                <w:rFonts w:ascii="Times New Roman" w:hAnsi="Times New Roman" w:cs="Times New Roman"/>
              </w:rPr>
              <w:t>password, such as; “</w:t>
            </w:r>
            <w:hyperlink r:id="rId7" w:history="1">
              <w:r>
                <w:rPr>
                  <w:rFonts w:ascii="Times New Roman" w:hAnsi="Times New Roman" w:cs="Times New Roman"/>
                </w:rPr>
                <w:t>sis13@aber.ac.uk</w:t>
              </w:r>
            </w:hyperlink>
            <w:r>
              <w:rPr>
                <w:rFonts w:ascii="Times New Roman" w:hAnsi="Times New Roman" w:cs="Times New Roman"/>
              </w:rPr>
              <w:t>” as email,</w:t>
            </w:r>
          </w:p>
          <w:p w:rsidR="002A00C6" w:rsidRDefault="00A94C50">
            <w:pPr>
              <w:pStyle w:val="Standard"/>
            </w:pPr>
            <w:r>
              <w:rPr>
                <w:rFonts w:ascii="Times New Roman" w:hAnsi="Times New Roman" w:cs="Times New Roman"/>
              </w:rPr>
              <w:t>“</w:t>
            </w:r>
            <w:proofErr w:type="gramStart"/>
            <w:r>
              <w:rPr>
                <w:rFonts w:ascii="Times New Roman" w:hAnsi="Times New Roman" w:cs="Times New Roman"/>
              </w:rPr>
              <w:t>secret</w:t>
            </w:r>
            <w:proofErr w:type="gramEnd"/>
            <w:r>
              <w:rPr>
                <w:rFonts w:ascii="Times New Roman" w:hAnsi="Times New Roman" w:cs="Times New Roman"/>
              </w:rPr>
              <w:t>” as passwords, and “sis13” as username.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redirected to the main page, and the new user should be created in the database.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user is created in </w:t>
            </w:r>
            <w:r>
              <w:rPr>
                <w:rFonts w:ascii="Times New Roman" w:hAnsi="Times New Roman" w:cs="Times New Roman"/>
              </w:rPr>
              <w:t>DB, and user is redirected to main page. The information in the database is the same as that entered in the form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</w:pPr>
            <w:r>
              <w:t>SE_TT_002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password given in the confirmation is different do not create a new user.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TableContents"/>
            </w:pPr>
            <w:r>
              <w:t>“</w:t>
            </w:r>
            <w:hyperlink r:id="rId8" w:history="1">
              <w:r>
                <w:t>sis13@aber.ac.uk</w:t>
              </w:r>
            </w:hyperlink>
            <w:r>
              <w:t>” as email,</w:t>
            </w:r>
          </w:p>
          <w:p w:rsidR="002A00C6" w:rsidRDefault="00A94C50">
            <w:pPr>
              <w:pStyle w:val="TableContents"/>
            </w:pPr>
            <w:r>
              <w:t>“</w:t>
            </w:r>
            <w:proofErr w:type="gramStart"/>
            <w:r>
              <w:t>foo</w:t>
            </w:r>
            <w:proofErr w:type="gramEnd"/>
            <w:r>
              <w:t xml:space="preserve">” as password, and “bar” as </w:t>
            </w:r>
            <w:proofErr w:type="spellStart"/>
            <w:r>
              <w:t>confimation</w:t>
            </w:r>
            <w:proofErr w:type="spellEnd"/>
            <w:r>
              <w:t>, and “sis13” as username.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should be shown an error saying that the two </w:t>
            </w:r>
            <w:proofErr w:type="gramStart"/>
            <w:r>
              <w:rPr>
                <w:rFonts w:ascii="Times New Roman" w:hAnsi="Times New Roman" w:cs="Times New Roman"/>
              </w:rPr>
              <w:t>password</w:t>
            </w:r>
            <w:proofErr w:type="gramEnd"/>
            <w:r>
              <w:rPr>
                <w:rFonts w:ascii="Times New Roman" w:hAnsi="Times New Roman" w:cs="Times New Roman"/>
              </w:rPr>
              <w:t xml:space="preserve"> are not the same.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shown an error and no new user is created in the DB.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</w:pPr>
            <w:r>
              <w:t>SE_TT_003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if email is registered already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TableContents"/>
            </w:pPr>
            <w:r>
              <w:t>“</w:t>
            </w:r>
            <w:hyperlink r:id="rId9" w:history="1">
              <w:r>
                <w:t>sis13@aber.ac.uk</w:t>
              </w:r>
            </w:hyperlink>
            <w:r>
              <w:t>” as email,</w:t>
            </w:r>
          </w:p>
          <w:p w:rsidR="002A00C6" w:rsidRDefault="00A94C50">
            <w:pPr>
              <w:pStyle w:val="TableContents"/>
            </w:pPr>
            <w:r>
              <w:t>“</w:t>
            </w:r>
            <w:proofErr w:type="gramStart"/>
            <w:r>
              <w:t>secret</w:t>
            </w:r>
            <w:proofErr w:type="gramEnd"/>
            <w:r>
              <w:t>” as passwords, and “sis13” as username.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be shown an error saying that email is in use, and link to recover a password.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  <w:r>
              <w:rPr>
                <w:rFonts w:ascii="Times New Roman" w:hAnsi="Times New Roman" w:cs="Times New Roman"/>
              </w:rPr>
              <w:t xml:space="preserve"> is shown, and no new user is created in the DB.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</w:pPr>
            <w:r>
              <w:t>SE_TT_004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if user can login with valid login information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TableContents"/>
            </w:pPr>
            <w:r>
              <w:t>“</w:t>
            </w:r>
            <w:hyperlink r:id="rId10" w:history="1">
              <w:r>
                <w:t>sis13@aber.ac.uk</w:t>
              </w:r>
            </w:hyperlink>
            <w:r>
              <w:t>” as email,</w:t>
            </w:r>
          </w:p>
          <w:p w:rsidR="002A00C6" w:rsidRDefault="00A94C50">
            <w:pPr>
              <w:pStyle w:val="TableContents"/>
            </w:pPr>
            <w:r>
              <w:t>“secret” as password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should get a session and be redirected to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r>
              <w:rPr>
                <w:rFonts w:ascii="Times New Roman" w:hAnsi="Times New Roman" w:cs="Times New Roman"/>
              </w:rPr>
              <w:t>npage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given a valid session and is redirected to the </w:t>
            </w:r>
            <w:proofErr w:type="spellStart"/>
            <w:r>
              <w:rPr>
                <w:rFonts w:ascii="Times New Roman" w:hAnsi="Times New Roman" w:cs="Times New Roman"/>
              </w:rPr>
              <w:t>mainpage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</w:pPr>
            <w:r>
              <w:t>SE_TT_005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information should be rejected.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TableContents"/>
            </w:pPr>
            <w:r>
              <w:rPr>
                <w:rFonts w:ascii="Times New Roman" w:hAnsi="Times New Roman" w:cs="Times New Roman"/>
              </w:rPr>
              <w:t>“</w:t>
            </w:r>
            <w:hyperlink r:id="rId11" w:history="1">
              <w:r>
                <w:rPr>
                  <w:rFonts w:ascii="Times New Roman" w:hAnsi="Times New Roman" w:cs="Times New Roman"/>
                </w:rPr>
                <w:t>sis13@aber.ac.uk</w:t>
              </w:r>
            </w:hyperlink>
            <w:r>
              <w:rPr>
                <w:rFonts w:ascii="Times New Roman" w:hAnsi="Times New Roman" w:cs="Times New Roman"/>
              </w:rPr>
              <w:t>” as user and “</w:t>
            </w:r>
            <w:proofErr w:type="spellStart"/>
            <w:r>
              <w:rPr>
                <w:rFonts w:ascii="Times New Roman" w:hAnsi="Times New Roman" w:cs="Times New Roman"/>
              </w:rPr>
              <w:t>wrongpassw</w:t>
            </w:r>
            <w:proofErr w:type="spellEnd"/>
            <w:r>
              <w:rPr>
                <w:rFonts w:ascii="Times New Roman" w:hAnsi="Times New Roman" w:cs="Times New Roman"/>
              </w:rPr>
              <w:t>” as password.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should see </w:t>
            </w:r>
            <w:r>
              <w:rPr>
                <w:rFonts w:ascii="Times New Roman" w:hAnsi="Times New Roman" w:cs="Times New Roman"/>
              </w:rPr>
              <w:t>an error saying that his login information is incorrect.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shown an error and no valid session is created for the user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</w:pPr>
            <w:r>
              <w:t>SE_TT_006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that a user can register.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data for the registration form, email, user, and password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should be </w:t>
            </w:r>
            <w:r>
              <w:rPr>
                <w:rFonts w:ascii="Times New Roman" w:hAnsi="Times New Roman" w:cs="Times New Roman"/>
              </w:rPr>
              <w:t>redirected to the main page, and the new user should be created in the DB.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user is created in DB, and user is redirected to main page.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lastRenderedPageBreak/>
              <w:t>SE_TT_007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FR2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User should see list of their friends upon login.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Log in details.</w:t>
            </w:r>
          </w:p>
          <w:p w:rsidR="002A00C6" w:rsidRDefault="00A94C50">
            <w:pPr>
              <w:pStyle w:val="Standard"/>
            </w:pPr>
            <w:r>
              <w:t>lwv@aber.ac.uk as the username.</w:t>
            </w:r>
          </w:p>
          <w:p w:rsidR="002A00C6" w:rsidRDefault="00A94C50">
            <w:pPr>
              <w:pStyle w:val="Standard"/>
            </w:pPr>
            <w:r>
              <w:t>1234</w:t>
            </w:r>
            <w:r>
              <w:t>pass as the password. Also accounts for the friends are entered into the DB.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List of users friends:</w:t>
            </w:r>
          </w:p>
          <w:p w:rsidR="002A00C6" w:rsidRDefault="00A94C50">
            <w:pPr>
              <w:pStyle w:val="Standard"/>
            </w:pPr>
            <w:r>
              <w:t>John</w:t>
            </w:r>
          </w:p>
          <w:p w:rsidR="002A00C6" w:rsidRDefault="00A94C50">
            <w:pPr>
              <w:pStyle w:val="Standard"/>
            </w:pPr>
            <w:r>
              <w:t>Paul.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Shows List of friends.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75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SE_TT_008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FR2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User should be able to send a friend request by entering an email address.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Enter email</w:t>
            </w:r>
            <w:proofErr w:type="gramStart"/>
            <w:r>
              <w:t>:</w:t>
            </w:r>
            <w:proofErr w:type="gramEnd"/>
            <w:r>
              <w:br/>
            </w:r>
            <w:hyperlink r:id="rId12" w:history="1">
              <w:r>
                <w:t>yap@aber.ac.uk</w:t>
              </w:r>
            </w:hyperlink>
            <w:r>
              <w:t>, where there is a an account registered for this email.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Tell the User that a friend request was sent successfully.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Message saying request sent.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SE_TT_009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FR2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Check that user had entered a </w:t>
            </w:r>
            <w:proofErr w:type="spellStart"/>
            <w:r>
              <w:t>vald</w:t>
            </w:r>
            <w:proofErr w:type="spellEnd"/>
            <w:r>
              <w:t xml:space="preserve"> email </w:t>
            </w:r>
            <w:r>
              <w:t>address.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Enter </w:t>
            </w:r>
            <w:proofErr w:type="spellStart"/>
            <w:r>
              <w:t>a</w:t>
            </w:r>
            <w:proofErr w:type="spellEnd"/>
            <w:r>
              <w:t xml:space="preserve"> invalid email:</w:t>
            </w:r>
          </w:p>
          <w:p w:rsidR="002A00C6" w:rsidRDefault="00A94C50">
            <w:pPr>
              <w:pStyle w:val="Standard"/>
            </w:pPr>
            <w:proofErr w:type="spellStart"/>
            <w:r>
              <w:t>lwv</w:t>
            </w:r>
            <w:proofErr w:type="spellEnd"/>
            <w:r>
              <w:t>@@</w:t>
            </w:r>
            <w:proofErr w:type="spellStart"/>
            <w:r>
              <w:t>dg.cffriu</w:t>
            </w:r>
            <w:proofErr w:type="spellEnd"/>
            <w:r>
              <w:t>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Error message warns the user they must enter a valid email.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Warning of invalid email.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SE_TT_010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FR2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Check the user has entered </w:t>
            </w:r>
            <w:proofErr w:type="spellStart"/>
            <w:r>
              <w:t xml:space="preserve">a </w:t>
            </w:r>
            <w:proofErr w:type="gramStart"/>
            <w:r>
              <w:t>users</w:t>
            </w:r>
            <w:proofErr w:type="spellEnd"/>
            <w:proofErr w:type="gramEnd"/>
            <w:r>
              <w:t xml:space="preserve"> email that exists on a Monster Mash Server.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Enter </w:t>
            </w:r>
            <w:proofErr w:type="spellStart"/>
            <w:r>
              <w:t>a</w:t>
            </w:r>
            <w:proofErr w:type="spellEnd"/>
            <w:r>
              <w:t xml:space="preserve"> email not presently </w:t>
            </w:r>
            <w:r>
              <w:t>used by a user:</w:t>
            </w:r>
          </w:p>
          <w:p w:rsidR="002A00C6" w:rsidRDefault="00A94C50">
            <w:pPr>
              <w:pStyle w:val="Standard"/>
            </w:pPr>
            <w:r>
              <w:t>llion@me.com.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Error message saying that no such user exists.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Warning that no such user exists.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SE_TT_011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FR3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Check that new window will appear when user hovers mouse over monsters in the monster list.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Hover mouse over single monster from </w:t>
            </w:r>
            <w:r>
              <w:t>the monster list.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Small window with all the monster’s attributes appears.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All the monster attributes are visible to the user in new window.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SE_TT_012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FR3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When user creates new account, it receives a random monster and small </w:t>
            </w:r>
            <w:r>
              <w:lastRenderedPageBreak/>
              <w:t>amount of money.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lastRenderedPageBreak/>
              <w:t xml:space="preserve">User creates </w:t>
            </w:r>
            <w:r>
              <w:t>new account.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New account with basic monster and small amount of money is created.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New user has basic monster and small pot of virtual money attached </w:t>
            </w:r>
            <w:proofErr w:type="gramStart"/>
            <w:r>
              <w:t>to  their</w:t>
            </w:r>
            <w:proofErr w:type="gramEnd"/>
            <w:r>
              <w:t xml:space="preserve"> account.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lastRenderedPageBreak/>
              <w:t>SE_TT_013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FR3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Check that there is some probability that monster can be injured or ill.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Leave server running with some random account for x time.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After x time it is possible that monster is ill or injured. This will be reflected in the monsters attributes.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Monster being ill is added to the attributes and shown to a user.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SE_TT_014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FR3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Check </w:t>
            </w:r>
            <w:r>
              <w:t>that monster is getting older while server is running.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Leave server running with some random account for x time.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After x time monster is older.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Monster is older and the age attributes is increased and shown in the attributes box.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SE_TT_015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FR3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Check that </w:t>
            </w:r>
            <w:r>
              <w:t>very old or ill monster can die.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Leave server running for a long time with random account.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After x time monster will die, because it was very old or ill.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Monster dies and is removed from the list, an update message is sent to the user.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SE_TT_016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FR3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Check</w:t>
            </w:r>
            <w:r>
              <w:t xml:space="preserve"> that there is some probability that monster gets better after illness.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Leave server running with some random account for x time.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After x time monster gets better.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Monster gets </w:t>
            </w:r>
            <w:proofErr w:type="gramStart"/>
            <w:r>
              <w:t>better,</w:t>
            </w:r>
            <w:proofErr w:type="gramEnd"/>
            <w:r>
              <w:t xml:space="preserve"> illness is no-longer displayed as part of its attributes.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SE_TT_017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</w:t>
            </w:r>
            <w:r>
              <w:t>4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To test that a user has the ability to “monster mash” (battle other users with their monsters.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Clicking on a friend and then choosing to battle them.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Some data about the battle should be given out.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That correct data about the battle is sent to both </w:t>
            </w:r>
            <w:r>
              <w:t>players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SE_TT_018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FR4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To test whether the system accurately assigns the </w:t>
            </w:r>
            <w:r>
              <w:lastRenderedPageBreak/>
              <w:t>monetary value to monsters and that this is distributed correctly after battle.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lastRenderedPageBreak/>
              <w:t>Getting two monsters of known value to fight.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 distribution of money to the winning player.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The </w:t>
            </w:r>
            <w:r>
              <w:t xml:space="preserve">correct amount of money is added to the </w:t>
            </w:r>
            <w:proofErr w:type="gramStart"/>
            <w:r>
              <w:t>winners</w:t>
            </w:r>
            <w:proofErr w:type="gramEnd"/>
            <w:r>
              <w:t xml:space="preserve"> total.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lastRenderedPageBreak/>
              <w:t>SE_TT_019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FR4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To test whether a user can send battle requests.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Clicking on another player and choosing to send them a request.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 request received by the other player.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The second player receives the </w:t>
            </w:r>
            <w:r>
              <w:t>notification and correct data about being challenged.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SE_TT_020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FR4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To test that our ‘battle algorithm’ is working and produces the expected results.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Conducting multiple battles with known attributes, so that the likely outcome is known.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 battle logs.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That although there is an element of chance involved the algorithm is carried out.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SE_TT_021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FR4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To test whether an element of chance is included in the algorithm.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Conducting many battles with monsters of known attributes.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 battle logs.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That in one of </w:t>
            </w:r>
            <w:r>
              <w:t>the battles a monster with lower attributes that should have lost does in fact win.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</w:pPr>
            <w:r>
              <w:t>SE_TT_022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an email not registered on any servers an error should be shown.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</w:pPr>
            <w:r>
              <w:rPr>
                <w:rFonts w:ascii="Times New Roman" w:hAnsi="Times New Roman" w:cs="Times New Roman"/>
              </w:rPr>
              <w:t>An email that is not registered such as “</w:t>
            </w:r>
            <w:hyperlink r:id="rId13" w:history="1">
              <w:r>
                <w:rPr>
                  <w:rFonts w:ascii="Times New Roman" w:hAnsi="Times New Roman" w:cs="Times New Roman"/>
                </w:rPr>
                <w:t>friend@server.com</w:t>
              </w:r>
            </w:hyperlink>
            <w:r>
              <w:rPr>
                <w:rFonts w:ascii="Times New Roman" w:hAnsi="Times New Roman" w:cs="Times New Roman"/>
              </w:rPr>
              <w:t>” as email.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 saying the user could not be found.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 saying that the user is not found and no request is stored.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</w:pPr>
            <w:r>
              <w:t>SE_TT_023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Whether a user can buy a monster listed on another server.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buys a monster stored on </w:t>
            </w:r>
            <w:r>
              <w:rPr>
                <w:rFonts w:ascii="Times New Roman" w:hAnsi="Times New Roman" w:cs="Times New Roman"/>
              </w:rPr>
              <w:t>another server.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Monster has been bought message.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Message that monster has been bought and monster is now stored under the user locally, and users founds </w:t>
            </w:r>
            <w:r>
              <w:rPr>
                <w:rFonts w:ascii="Times New Roman" w:hAnsi="Times New Roman" w:cs="Times New Roman"/>
              </w:rPr>
              <w:lastRenderedPageBreak/>
              <w:t>are changed.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</w:pPr>
            <w:r>
              <w:lastRenderedPageBreak/>
              <w:t>SE_TT_024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cannot buy monsters without the right amount of money.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buys a mon</w:t>
            </w:r>
            <w:r>
              <w:rPr>
                <w:rFonts w:ascii="Times New Roman" w:hAnsi="Times New Roman" w:cs="Times New Roman"/>
              </w:rPr>
              <w:t>ster stored on another server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saying the user has insufficient funds is shown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buy request is not sent and user is shown an error message.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</w:pPr>
            <w:r>
              <w:t>SE_TT_025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sell monster to friends on other servers.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Friends on a different server buys</w:t>
            </w:r>
            <w:r>
              <w:rPr>
                <w:rFonts w:ascii="Times New Roman" w:hAnsi="Times New Roman" w:cs="Times New Roman"/>
              </w:rPr>
              <w:t xml:space="preserve"> a monster from our test user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notification that the monster is sold, to whom and for what.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notification is shown to the user and the monster is transferred to the other server and removing the local entry.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</w:pPr>
            <w:r>
              <w:t>SE_TT_026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monster is not sold when</w:t>
            </w:r>
            <w:r>
              <w:rPr>
                <w:rFonts w:ascii="Times New Roman" w:hAnsi="Times New Roman" w:cs="Times New Roman"/>
              </w:rPr>
              <w:t xml:space="preserve"> the request has insufficient funds.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friend on a different server buys a monster from our test user while having insufficient funds.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to the server sending the request with an exception.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</w:rPr>
              <w:t>users</w:t>
            </w:r>
            <w:proofErr w:type="gramEnd"/>
            <w:r>
              <w:rPr>
                <w:rFonts w:ascii="Times New Roman" w:hAnsi="Times New Roman" w:cs="Times New Roman"/>
              </w:rPr>
              <w:t xml:space="preserve"> monster is not sold and exception is sent to the </w:t>
            </w:r>
            <w:r>
              <w:rPr>
                <w:rFonts w:ascii="Times New Roman" w:hAnsi="Times New Roman" w:cs="Times New Roman"/>
              </w:rPr>
              <w:t>server sending the request.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</w:pPr>
            <w:r>
              <w:t>SE_TT_027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from other servers can request user data from us by passing a valid email.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Remote server requests the data for a user with a valid email.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containing the user data is sent.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Response containing the </w:t>
            </w:r>
            <w:r>
              <w:rPr>
                <w:rFonts w:ascii="Times New Roman" w:hAnsi="Times New Roman" w:cs="Times New Roman"/>
              </w:rPr>
              <w:t>user data is sent.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SE_TT_028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user can breed their monster with users on other servers.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views the mating list of friends and accepts a mating offer with a user on another server.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local user should receive some funds and a message saying the </w:t>
            </w:r>
            <w:r>
              <w:rPr>
                <w:rFonts w:ascii="Times New Roman" w:hAnsi="Times New Roman" w:cs="Times New Roman"/>
              </w:rPr>
              <w:t>“breeding” was successful.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receives funds, is shown a notification and the results are stored.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SE_TT_029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list their monsters for breeding so users on other servers can breed with them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lists a monster for breeding, and a user on </w:t>
            </w:r>
            <w:r>
              <w:rPr>
                <w:rFonts w:ascii="Times New Roman" w:hAnsi="Times New Roman" w:cs="Times New Roman"/>
              </w:rPr>
              <w:t>another server accepts the offer.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user should get a notification with the attributes of the child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receives notification and the child is stored in </w:t>
            </w:r>
            <w:proofErr w:type="gramStart"/>
            <w:r>
              <w:rPr>
                <w:rFonts w:ascii="Times New Roman" w:hAnsi="Times New Roman" w:cs="Times New Roman"/>
              </w:rPr>
              <w:t>users</w:t>
            </w:r>
            <w:proofErr w:type="gramEnd"/>
            <w:r>
              <w:rPr>
                <w:rFonts w:ascii="Times New Roman" w:hAnsi="Times New Roman" w:cs="Times New Roman"/>
              </w:rPr>
              <w:t xml:space="preserve"> monster list.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SE_TT_030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send fight request to friends on other servers.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</w:t>
            </w:r>
            <w:r>
              <w:rPr>
                <w:rFonts w:ascii="Times New Roman" w:hAnsi="Times New Roman" w:cs="Times New Roman"/>
              </w:rPr>
              <w:t>elects a friend and sends a fight request.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gets a notification that the request is sent.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is sent to remote server, and the user gets a notification.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SE_TT_031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Remote request is accepted and the monsters fight.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request has been sent </w:t>
            </w:r>
            <w:r>
              <w:rPr>
                <w:rFonts w:ascii="Times New Roman" w:hAnsi="Times New Roman" w:cs="Times New Roman"/>
              </w:rPr>
              <w:t>to a remote server.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 should be a message saying if the user has won/lost with new attributes for the user’s monster.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shown notification, and the result should be stored correctly in the DB.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SE_TT_032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remote fight request </w:t>
            </w:r>
            <w:r>
              <w:rPr>
                <w:rFonts w:ascii="Times New Roman" w:hAnsi="Times New Roman" w:cs="Times New Roman"/>
              </w:rPr>
              <w:t>is canceled.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fight request is sent to another user, and then the pending request is canceled.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battle occurs, and notification is sent to the user.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</w:pPr>
            <w:r>
              <w:rPr>
                <w:rFonts w:ascii="Times New Roman" w:hAnsi="Times New Roman" w:cs="Times New Roman"/>
              </w:rPr>
              <w:t>A notification detailing the challenge and the subsequent withdrawal is sent to both users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SE_TT_033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accept remote fight requests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the accept button of a remote fight request.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 should be a message saying if the user has won/lost with new attributes for the user’s monster.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should be shown notification, and the result </w:t>
            </w:r>
            <w:r>
              <w:rPr>
                <w:rFonts w:ascii="Times New Roman" w:hAnsi="Times New Roman" w:cs="Times New Roman"/>
              </w:rPr>
              <w:t>should be stored correctly in the DB.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SE_TT_034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decline remote fight requests.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the decline button.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Notification should be removed.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battle is held and the notifications of the users updated.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SE_TT_035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Successfully register </w:t>
            </w:r>
            <w:r>
              <w:t>with correct credentials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Username, e-mail address, password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No error, the user is registered and logged in to the </w:t>
            </w:r>
            <w:proofErr w:type="spellStart"/>
            <w:r>
              <w:t>Mainpage</w:t>
            </w:r>
            <w:proofErr w:type="spellEnd"/>
            <w:r>
              <w:t>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Data passed correctly between server and database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SE_TT_036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Reject registration with already registered username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Existing </w:t>
            </w:r>
            <w:r>
              <w:t>username, e-mail address, password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Error about username already taken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Server rejects adding record to a database after comparing username with existing records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SE_TT_037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Reject registration with already registered e-mail address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Username, existing e-m</w:t>
            </w:r>
            <w:r>
              <w:t>ail address, password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Error about e-mail address already registered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Server rejects adding record to a database after comparing e-mail with existing records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SE_TT_038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Reject registration with password not meeting criteria (e.g. too short)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Username, </w:t>
            </w:r>
            <w:r>
              <w:t>e-mail address, weak password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Error about too weak password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Server rejects adding record to a database after unsuccessful validation of password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SE_TT_039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Login attempt with correct username and password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Existing username, correct password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No error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Data passed correctly between server and database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SE_TT_040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Login attempt with incorrect username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Not existing username, any password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Error about incorrect username or password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Data passed correctly between server and database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SE_TT_041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Login </w:t>
            </w:r>
            <w:r>
              <w:t>attempt with incorrect password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Existing username, incorrect password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Error about incorrect username and password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Data passed correctly between server and database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SE_TT_042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Check that a friend request can be sent to existing user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Send a friend </w:t>
            </w:r>
            <w:r>
              <w:t>request to existing user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User gets the request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Server passes the request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SE_TT_043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Check that a friend request cannot be sent to not existing user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Send a friend request to not existing user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Error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Server returns an error after not finding the user in t</w:t>
            </w:r>
            <w:r>
              <w:t>he database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SE_TT_044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Remove friend from friends list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Clicking on a friend and select to remove that friend.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Friend list updated without selected friend.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Server removes the connection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SE_TT_045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Remove user who has removed </w:t>
            </w:r>
            <w:proofErr w:type="gramStart"/>
            <w:r>
              <w:t>you  from</w:t>
            </w:r>
            <w:proofErr w:type="gramEnd"/>
            <w:r>
              <w:t xml:space="preserve"> their friends </w:t>
            </w:r>
            <w:r>
              <w:t>list is also removed from your friends list.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By having two test users that are friends were one removes the other from their friends list.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 second user's friend list is also updated with the first user removed from their friends list as well.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Server ret</w:t>
            </w:r>
            <w:r>
              <w:t>urns an error after not finding the user in the friends list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SE_TT_046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Accept someone’s request.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Accept request.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User added to friends.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Server adds users to </w:t>
            </w:r>
            <w:proofErr w:type="spellStart"/>
            <w:r>
              <w:t>each others</w:t>
            </w:r>
            <w:proofErr w:type="spellEnd"/>
            <w:r>
              <w:t xml:space="preserve"> </w:t>
            </w:r>
            <w:proofErr w:type="gramStart"/>
            <w:r>
              <w:t>friends</w:t>
            </w:r>
            <w:proofErr w:type="gramEnd"/>
            <w:r>
              <w:t xml:space="preserve"> lists.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SE_TT_047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Deny someone’s friend request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Deny request.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 user is not added to the friend list and the request is removed.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Server cancels the request and returns an appropriate message to user who sent the request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SE_TT_048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Check that a monster can be offered for sale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Offer monster for sale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Other users </w:t>
            </w:r>
            <w:r>
              <w:t>see the monster on the market and are able to buy it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Another user is able to see and purchase the monsters the test user has put up for sale.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SE_TT_049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Check that a monster can be bought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Buy a monster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Monster is transferred to the user who bought it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</w:t>
            </w:r>
            <w:r>
              <w:t>he test user is able to purchase a monster put up for sale by another test user.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SE_TT_050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Check that a monster can be offered for breeding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Offer monster for breeding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Other users see the monster on the breeding page and are able to purchase breeding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436">
            <w:pPr>
              <w:pStyle w:val="Standard"/>
            </w:pPr>
            <w:r>
              <w:t>Another test user is able to see and accept the offer for breeding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SE_TT_051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FR6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Check that a monster can be purchased for breeding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Purchase monster for breeding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436">
            <w:pPr>
              <w:pStyle w:val="Standard"/>
            </w:pPr>
            <w:r>
              <w:t xml:space="preserve">Clicking and selecting monsters that are being offered for </w:t>
            </w:r>
            <w:r>
              <w:lastRenderedPageBreak/>
              <w:t>breeding on the mating screen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436">
            <w:pPr>
              <w:pStyle w:val="Standard"/>
            </w:pPr>
            <w:r>
              <w:lastRenderedPageBreak/>
              <w:t>The user is able to accept the offers of other users for breeding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SE_TT_052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FR7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Check that user with correct credentials can be logged in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Username and password of a registered user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User is logged in and redirected to the </w:t>
            </w:r>
            <w:r>
              <w:t>main game page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Data passed correctly between client and server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SE_TT_053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FR7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Check that user with incorrect credentials cannot be logged in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Incorrect username and / or password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User is redirected to a page displaying “Incorrect username / password” messag</w:t>
            </w:r>
            <w:r>
              <w:t>e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Data passed correctly between client and server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SE_TT_054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FR7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Check that a logged in user can log out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Click the “logout” button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User redirected back to login screen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Data passed correctly between client and server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SE_TT_055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FR7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Check that user can </w:t>
            </w:r>
            <w:r>
              <w:t>register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Fill in the registration form and press “register button”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User is now registered and can log in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Data passed correctly between client and server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SE_TT_056</w:t>
            </w:r>
          </w:p>
        </w:tc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FR8</w:t>
            </w:r>
          </w:p>
        </w:tc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Whether the main screen is visible after a user has logged.</w:t>
            </w:r>
          </w:p>
        </w:tc>
        <w:tc>
          <w:tcPr>
            <w:tcW w:w="20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Their log in details.</w:t>
            </w:r>
          </w:p>
        </w:tc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The </w:t>
            </w:r>
            <w:r>
              <w:t>main screen is displayed.</w:t>
            </w:r>
          </w:p>
        </w:tc>
        <w:tc>
          <w:tcPr>
            <w:tcW w:w="16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 main screen is correct displayed with the update panel and side tabs.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SE_TT_057</w:t>
            </w:r>
          </w:p>
        </w:tc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FR8</w:t>
            </w:r>
          </w:p>
        </w:tc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Whether the update panel is correctly displayed</w:t>
            </w:r>
          </w:p>
        </w:tc>
        <w:tc>
          <w:tcPr>
            <w:tcW w:w="20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Looking at the main page and the update panel</w:t>
            </w:r>
          </w:p>
        </w:tc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 update panel is displayed</w:t>
            </w:r>
          </w:p>
        </w:tc>
        <w:tc>
          <w:tcPr>
            <w:tcW w:w="16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The current </w:t>
            </w:r>
            <w:proofErr w:type="gramStart"/>
            <w:r>
              <w:t>updates for that is</w:t>
            </w:r>
            <w:proofErr w:type="gramEnd"/>
            <w:r>
              <w:t xml:space="preserve"> user is displayed in the center of the screen.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SE_TT_058</w:t>
            </w:r>
          </w:p>
        </w:tc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FR8</w:t>
            </w:r>
          </w:p>
        </w:tc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Whether the friends list is displayed</w:t>
            </w:r>
          </w:p>
        </w:tc>
        <w:tc>
          <w:tcPr>
            <w:tcW w:w="20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Looking at the main screen</w:t>
            </w:r>
          </w:p>
        </w:tc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 friends list is displayed to a user</w:t>
            </w:r>
          </w:p>
        </w:tc>
        <w:tc>
          <w:tcPr>
            <w:tcW w:w="16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 list of friends is correctly shown at the side of the screen to t</w:t>
            </w:r>
            <w:r>
              <w:t>he user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SE_TT_059</w:t>
            </w:r>
          </w:p>
        </w:tc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FR8</w:t>
            </w:r>
          </w:p>
        </w:tc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Whether the monster list is displayed</w:t>
            </w:r>
          </w:p>
        </w:tc>
        <w:tc>
          <w:tcPr>
            <w:tcW w:w="20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Looking at the main screen</w:t>
            </w:r>
          </w:p>
        </w:tc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 monster list is displayed to the user</w:t>
            </w:r>
          </w:p>
        </w:tc>
        <w:tc>
          <w:tcPr>
            <w:tcW w:w="16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 The list of the </w:t>
            </w:r>
            <w:proofErr w:type="gramStart"/>
            <w:r>
              <w:t>users</w:t>
            </w:r>
            <w:proofErr w:type="gramEnd"/>
            <w:r>
              <w:t xml:space="preserve"> monsters is displayed at the side of the screen.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SE_TT_060</w:t>
            </w:r>
          </w:p>
        </w:tc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FR8</w:t>
            </w:r>
          </w:p>
        </w:tc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Whether challenge requests are shown to</w:t>
            </w:r>
            <w:r>
              <w:t xml:space="preserve"> a user</w:t>
            </w:r>
          </w:p>
        </w:tc>
        <w:tc>
          <w:tcPr>
            <w:tcW w:w="20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Looking at the update panel, after a second test user issues a challenge to the user.</w:t>
            </w:r>
          </w:p>
        </w:tc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 updates on the update panel</w:t>
            </w:r>
          </w:p>
        </w:tc>
        <w:tc>
          <w:tcPr>
            <w:tcW w:w="16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 challenge is displayed in the update panel correctly.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SE_TT_061</w:t>
            </w:r>
          </w:p>
        </w:tc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FR8</w:t>
            </w:r>
          </w:p>
        </w:tc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Whether a user can interact with the displayed elements </w:t>
            </w:r>
            <w:r>
              <w:t xml:space="preserve">of the </w:t>
            </w:r>
            <w:proofErr w:type="spellStart"/>
            <w:r>
              <w:t>Mainpage</w:t>
            </w:r>
            <w:proofErr w:type="spellEnd"/>
            <w:r>
              <w:t>.</w:t>
            </w:r>
          </w:p>
        </w:tc>
        <w:tc>
          <w:tcPr>
            <w:tcW w:w="20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Clicking on various aspects of the page and interacting with them such as the monsters or friends.</w:t>
            </w:r>
          </w:p>
        </w:tc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 update for chosen action occurs such as a battle or friend request</w:t>
            </w:r>
          </w:p>
        </w:tc>
        <w:tc>
          <w:tcPr>
            <w:tcW w:w="16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The action chosen by the user occurs and the update panel is updated </w:t>
            </w:r>
            <w:r>
              <w:t>with this information.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SE_TT_062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FR9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When a user’s friend request is accepted the friend should be added to the user’s friend list.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Friend request will be sent and needs to be accepted by the friend.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Friend should appear on the </w:t>
            </w:r>
            <w:proofErr w:type="gramStart"/>
            <w:r>
              <w:t>users</w:t>
            </w:r>
            <w:proofErr w:type="gramEnd"/>
            <w:r>
              <w:t xml:space="preserve"> friend list.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Friend a</w:t>
            </w:r>
            <w:r>
              <w:t xml:space="preserve">ppears on </w:t>
            </w:r>
            <w:proofErr w:type="gramStart"/>
            <w:r>
              <w:t>users</w:t>
            </w:r>
            <w:proofErr w:type="gramEnd"/>
            <w:r>
              <w:t xml:space="preserve"> friend list.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SE_TT_063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FR9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User should be able to decline a friend request and the request should be removed.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 user clicks decline on the friend request.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Friend request should disappear and the friend should not appear on the list.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Request disappears and friend is added.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SE_TT_064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FR9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When </w:t>
            </w:r>
            <w:proofErr w:type="spellStart"/>
            <w:r>
              <w:t xml:space="preserve">a </w:t>
            </w:r>
            <w:proofErr w:type="gramStart"/>
            <w:r>
              <w:t>users</w:t>
            </w:r>
            <w:proofErr w:type="spellEnd"/>
            <w:proofErr w:type="gramEnd"/>
            <w:r>
              <w:t xml:space="preserve"> friend request is declined the rejected request should disappear.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Friend request will be sent and needs to be declined by the friend.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Friend shouldn’t appear on the </w:t>
            </w:r>
            <w:proofErr w:type="gramStart"/>
            <w:r>
              <w:t>users</w:t>
            </w:r>
            <w:proofErr w:type="gramEnd"/>
            <w:r>
              <w:t xml:space="preserve"> friend list and t</w:t>
            </w:r>
            <w:r>
              <w:t>he request should disappear.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Request disappears and no friend is added.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SE_TT_065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FR10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Whether a friend’s monster that was </w:t>
            </w:r>
            <w:r>
              <w:lastRenderedPageBreak/>
              <w:t>killed, has been removed from their Monster list.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lastRenderedPageBreak/>
              <w:t>Win a battle against a friend and kill their monster.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Monster should now be </w:t>
            </w:r>
            <w:r>
              <w:t xml:space="preserve">removed from the list </w:t>
            </w:r>
            <w:r>
              <w:lastRenderedPageBreak/>
              <w:t>following the battle.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lastRenderedPageBreak/>
              <w:t xml:space="preserve">The monster list for that user is updated in </w:t>
            </w:r>
            <w:r>
              <w:lastRenderedPageBreak/>
              <w:t>the DB and no longer appears there or is shown to the user.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SE_TT_066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FR10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That a user’s monster was killed and has been removed from their monster list.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Lose a battl</w:t>
            </w:r>
            <w:r>
              <w:t>e, and have the monster killed.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The user’s monster sho</w:t>
            </w:r>
            <w:r w:rsidR="00A94436">
              <w:t>uld now be removed from the user’</w:t>
            </w:r>
            <w:r>
              <w:t>s monster list.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436">
            <w:pPr>
              <w:pStyle w:val="Standard"/>
            </w:pPr>
            <w:r>
              <w:t>The monster is no longer displayed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SE_TT_067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FR10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Winning a battle will cause the user to gain prize money, and have it added to their account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Win a battle, with prize money.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The </w:t>
            </w:r>
            <w:r>
              <w:t>user’s money should have increased by the prize money amount. Adding this to their previous total.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436">
            <w:pPr>
              <w:pStyle w:val="Standard"/>
            </w:pPr>
            <w:r>
              <w:t>The user has increased wealth and the display is updated</w:t>
            </w:r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SE_TT_068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FR10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Update the user’s monster after a battle.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Win a battle and receive an injury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 xml:space="preserve">Monster should be damaged in some way, following the battle </w:t>
            </w:r>
            <w:r>
              <w:t>with another monster.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436">
            <w:pPr>
              <w:pStyle w:val="Standard"/>
            </w:pPr>
            <w:r>
              <w:t>The monsters attributes should be changed to show that it has an injury</w:t>
            </w:r>
            <w:bookmarkStart w:id="0" w:name="_GoBack"/>
            <w:bookmarkEnd w:id="0"/>
          </w:p>
        </w:tc>
      </w:tr>
      <w:tr w:rsidR="002A00C6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SE_TT_069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FR11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User should be able to see a list of their friends (Including themselves) with the wealth of each, ordered by wealth.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User should click on the leaderboard.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List of friends and their wealth should appear in order of</w:t>
            </w:r>
            <w:r>
              <w:t xml:space="preserve"> wealth.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0C6" w:rsidRDefault="00A94C50">
            <w:pPr>
              <w:pStyle w:val="Standard"/>
            </w:pPr>
            <w:r>
              <w:t>List of friends in order of wealth.</w:t>
            </w:r>
          </w:p>
        </w:tc>
      </w:tr>
    </w:tbl>
    <w:p w:rsidR="00000000" w:rsidRDefault="00A94C50">
      <w:pPr>
        <w:sectPr w:rsidR="00000000">
          <w:pgSz w:w="11906" w:h="16838"/>
          <w:pgMar w:top="1440" w:right="1800" w:bottom="1440" w:left="1800" w:header="720" w:footer="720" w:gutter="0"/>
          <w:cols w:space="720"/>
        </w:sectPr>
      </w:pPr>
    </w:p>
    <w:p w:rsidR="002A00C6" w:rsidRDefault="002A00C6">
      <w:pPr>
        <w:pStyle w:val="Standard"/>
      </w:pPr>
    </w:p>
    <w:p w:rsidR="002A00C6" w:rsidRDefault="002A00C6">
      <w:pPr>
        <w:pStyle w:val="Standard"/>
      </w:pPr>
    </w:p>
    <w:p w:rsidR="002A00C6" w:rsidRDefault="002A00C6">
      <w:pPr>
        <w:pStyle w:val="Standard"/>
      </w:pPr>
    </w:p>
    <w:p w:rsidR="002A00C6" w:rsidRDefault="002A00C6">
      <w:pPr>
        <w:pStyle w:val="Standard"/>
      </w:pPr>
    </w:p>
    <w:p w:rsidR="002A00C6" w:rsidRDefault="002A00C6">
      <w:pPr>
        <w:pStyle w:val="Standard"/>
      </w:pPr>
    </w:p>
    <w:p w:rsidR="002A00C6" w:rsidRDefault="002A00C6">
      <w:pPr>
        <w:pStyle w:val="Standard"/>
        <w:rPr>
          <w:rFonts w:ascii="Times New Roman" w:hAnsi="Times New Roman" w:cs="Times New Roman"/>
        </w:rPr>
      </w:pPr>
    </w:p>
    <w:p w:rsidR="002A00C6" w:rsidRDefault="002A00C6">
      <w:pPr>
        <w:pStyle w:val="Standard"/>
        <w:rPr>
          <w:rFonts w:ascii="Times New Roman" w:hAnsi="Times New Roman" w:cs="Times New Roman"/>
        </w:rPr>
      </w:pPr>
    </w:p>
    <w:p w:rsidR="002A00C6" w:rsidRDefault="002A00C6">
      <w:pPr>
        <w:pStyle w:val="Standard"/>
        <w:rPr>
          <w:rFonts w:ascii="Times New Roman" w:hAnsi="Times New Roman" w:cs="Times New Roman"/>
        </w:rPr>
      </w:pPr>
    </w:p>
    <w:p w:rsidR="002A00C6" w:rsidRDefault="002A00C6">
      <w:pPr>
        <w:pStyle w:val="Standard"/>
        <w:rPr>
          <w:rFonts w:ascii="Times New Roman" w:hAnsi="Times New Roman" w:cs="Times New Roman"/>
        </w:rPr>
      </w:pPr>
    </w:p>
    <w:p w:rsidR="002A00C6" w:rsidRDefault="002A00C6">
      <w:pPr>
        <w:pStyle w:val="Standard"/>
        <w:rPr>
          <w:rFonts w:ascii="Times New Roman" w:hAnsi="Times New Roman" w:cs="Times New Roman"/>
        </w:rPr>
      </w:pPr>
    </w:p>
    <w:p w:rsidR="002A00C6" w:rsidRDefault="002A00C6">
      <w:pPr>
        <w:pStyle w:val="Standard"/>
        <w:rPr>
          <w:rFonts w:ascii="Times New Roman" w:hAnsi="Times New Roman" w:cs="Times New Roman"/>
        </w:rPr>
      </w:pPr>
    </w:p>
    <w:p w:rsidR="002A00C6" w:rsidRDefault="002A00C6">
      <w:pPr>
        <w:pStyle w:val="Standard"/>
        <w:rPr>
          <w:rFonts w:ascii="Times New Roman" w:hAnsi="Times New Roman" w:cs="Times New Roman"/>
        </w:rPr>
      </w:pPr>
    </w:p>
    <w:p w:rsidR="002A00C6" w:rsidRDefault="002A00C6">
      <w:pPr>
        <w:pStyle w:val="Standard"/>
        <w:rPr>
          <w:rFonts w:ascii="Times New Roman" w:hAnsi="Times New Roman" w:cs="Times New Roman"/>
        </w:rPr>
      </w:pPr>
    </w:p>
    <w:p w:rsidR="002A00C6" w:rsidRDefault="002A00C6">
      <w:pPr>
        <w:pStyle w:val="Standard"/>
        <w:rPr>
          <w:rFonts w:ascii="Times New Roman" w:hAnsi="Times New Roman" w:cs="Times New Roman"/>
        </w:rPr>
      </w:pPr>
    </w:p>
    <w:p w:rsidR="002A00C6" w:rsidRDefault="002A00C6">
      <w:pPr>
        <w:pStyle w:val="Standard"/>
        <w:rPr>
          <w:rFonts w:ascii="Times New Roman" w:hAnsi="Times New Roman" w:cs="Times New Roman"/>
        </w:rPr>
      </w:pPr>
    </w:p>
    <w:p w:rsidR="002A00C6" w:rsidRDefault="002A00C6">
      <w:pPr>
        <w:pStyle w:val="Standard"/>
        <w:rPr>
          <w:rFonts w:ascii="Times New Roman" w:hAnsi="Times New Roman" w:cs="Times New Roman"/>
        </w:rPr>
      </w:pPr>
    </w:p>
    <w:p w:rsidR="002A00C6" w:rsidRDefault="002A00C6">
      <w:pPr>
        <w:pStyle w:val="Standard"/>
      </w:pPr>
    </w:p>
    <w:p w:rsidR="002A00C6" w:rsidRDefault="002A00C6">
      <w:pPr>
        <w:pStyle w:val="Standard"/>
      </w:pPr>
    </w:p>
    <w:p w:rsidR="002A00C6" w:rsidRDefault="002A00C6">
      <w:pPr>
        <w:pStyle w:val="Standard"/>
      </w:pPr>
    </w:p>
    <w:p w:rsidR="002A00C6" w:rsidRDefault="002A00C6">
      <w:pPr>
        <w:pStyle w:val="Standard"/>
      </w:pPr>
    </w:p>
    <w:sectPr w:rsidR="002A00C6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C50" w:rsidRDefault="00A94C50">
      <w:r>
        <w:separator/>
      </w:r>
    </w:p>
  </w:endnote>
  <w:endnote w:type="continuationSeparator" w:id="0">
    <w:p w:rsidR="00A94C50" w:rsidRDefault="00A9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ZSongT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ZHeiT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C50" w:rsidRDefault="00A94C50">
      <w:r>
        <w:rPr>
          <w:color w:val="000000"/>
        </w:rPr>
        <w:separator/>
      </w:r>
    </w:p>
  </w:footnote>
  <w:footnote w:type="continuationSeparator" w:id="0">
    <w:p w:rsidR="00A94C50" w:rsidRDefault="00A94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00C6"/>
    <w:rsid w:val="002A00C6"/>
    <w:rsid w:val="006438F2"/>
    <w:rsid w:val="00A94436"/>
    <w:rsid w:val="00A9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FZSongTi" w:hAnsi="Cambria" w:cs="LucidaSans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FZHeiT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FZSongTi" w:hAnsi="Cambria" w:cs="LucidaSans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FZHeiT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s13@aber.ac.uk" TargetMode="External"/><Relationship Id="rId13" Type="http://schemas.openxmlformats.org/officeDocument/2006/relationships/hyperlink" Target="mailto:friend@serv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s13@aber.ac.uk" TargetMode="External"/><Relationship Id="rId12" Type="http://schemas.openxmlformats.org/officeDocument/2006/relationships/hyperlink" Target="mailto:yap@aber.ac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sis13@aber.ac.u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is13@aber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s13@aber.ac.uk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2675</Words>
  <Characters>15249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Llion Vaughan;James Upshall</dc:creator>
  <cp:lastModifiedBy>James</cp:lastModifiedBy>
  <cp:revision>2</cp:revision>
  <cp:lastPrinted>2012-11-05T23:21:00Z</cp:lastPrinted>
  <dcterms:created xsi:type="dcterms:W3CDTF">2012-11-13T18:12:00Z</dcterms:created>
  <dcterms:modified xsi:type="dcterms:W3CDTF">2012-11-13T18:12:00Z</dcterms:modified>
</cp:coreProperties>
</file>