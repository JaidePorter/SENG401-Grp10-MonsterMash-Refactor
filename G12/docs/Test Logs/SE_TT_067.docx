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5E33F6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067</w:t>
            </w:r>
            <w:bookmarkStart w:id="0" w:name="_GoBack"/>
            <w:bookmarkEnd w:id="0"/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ID: </w:t>
            </w:r>
            <w:r w:rsidR="002635BE">
              <w:t>SE_TT</w:t>
            </w:r>
            <w:r w:rsidR="005E33F6">
              <w:t>_067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2E057A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660A81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03348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03348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03348" w:rsidP="00660A8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81" w:rsidRDefault="00660A81" w:rsidP="00660A81">
      <w:pPr>
        <w:spacing w:after="0" w:line="240" w:lineRule="auto"/>
      </w:pPr>
      <w:r>
        <w:separator/>
      </w:r>
    </w:p>
  </w:endnote>
  <w:end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81" w:rsidRDefault="00660A81" w:rsidP="00660A81">
      <w:pPr>
        <w:spacing w:after="0" w:line="240" w:lineRule="auto"/>
      </w:pPr>
      <w:r>
        <w:separator/>
      </w:r>
    </w:p>
  </w:footnote>
  <w:footnote w:type="continuationSeparator" w:id="0">
    <w:p w:rsidR="00660A81" w:rsidRDefault="00660A81" w:rsidP="00660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60"/>
    <w:rsid w:val="00016FB2"/>
    <w:rsid w:val="0007030F"/>
    <w:rsid w:val="00071838"/>
    <w:rsid w:val="000A3006"/>
    <w:rsid w:val="000E1791"/>
    <w:rsid w:val="000F2454"/>
    <w:rsid w:val="00103348"/>
    <w:rsid w:val="00175529"/>
    <w:rsid w:val="001C4563"/>
    <w:rsid w:val="001F106F"/>
    <w:rsid w:val="00222A87"/>
    <w:rsid w:val="002635BE"/>
    <w:rsid w:val="002925B9"/>
    <w:rsid w:val="002E057A"/>
    <w:rsid w:val="00345532"/>
    <w:rsid w:val="0046113A"/>
    <w:rsid w:val="004A6ECF"/>
    <w:rsid w:val="004B22CD"/>
    <w:rsid w:val="004C5535"/>
    <w:rsid w:val="004F04B5"/>
    <w:rsid w:val="005A2B81"/>
    <w:rsid w:val="005D3DD4"/>
    <w:rsid w:val="005E33F6"/>
    <w:rsid w:val="005E5D31"/>
    <w:rsid w:val="00660A81"/>
    <w:rsid w:val="00684E0B"/>
    <w:rsid w:val="006A6316"/>
    <w:rsid w:val="006D0460"/>
    <w:rsid w:val="007B1BF7"/>
    <w:rsid w:val="008838C5"/>
    <w:rsid w:val="008B0FE0"/>
    <w:rsid w:val="008D145D"/>
    <w:rsid w:val="00953CB0"/>
    <w:rsid w:val="00991728"/>
    <w:rsid w:val="00B0316C"/>
    <w:rsid w:val="00B30404"/>
    <w:rsid w:val="00B34F3D"/>
    <w:rsid w:val="00B73FC9"/>
    <w:rsid w:val="00BB4451"/>
    <w:rsid w:val="00D708EF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81"/>
  </w:style>
  <w:style w:type="paragraph" w:styleId="Footer">
    <w:name w:val="footer"/>
    <w:basedOn w:val="Normal"/>
    <w:link w:val="FooterChar"/>
    <w:uiPriority w:val="99"/>
    <w:unhideWhenUsed/>
    <w:rsid w:val="0066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2013-02-14T12:24:00Z</dcterms:created>
  <dcterms:modified xsi:type="dcterms:W3CDTF">2013-02-14T12:24:00Z</dcterms:modified>
</cp:coreProperties>
</file>