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A57688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037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A57688">
              <w:t>_037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9775F"/>
    <w:rsid w:val="000A3006"/>
    <w:rsid w:val="000E1791"/>
    <w:rsid w:val="000F2454"/>
    <w:rsid w:val="00103348"/>
    <w:rsid w:val="00175529"/>
    <w:rsid w:val="001C4563"/>
    <w:rsid w:val="001F106F"/>
    <w:rsid w:val="00222A87"/>
    <w:rsid w:val="002635BE"/>
    <w:rsid w:val="002925B9"/>
    <w:rsid w:val="002E057A"/>
    <w:rsid w:val="00345532"/>
    <w:rsid w:val="0046113A"/>
    <w:rsid w:val="004A6ECF"/>
    <w:rsid w:val="004B22CD"/>
    <w:rsid w:val="004C5535"/>
    <w:rsid w:val="004F04B5"/>
    <w:rsid w:val="005A2B81"/>
    <w:rsid w:val="005D3DD4"/>
    <w:rsid w:val="005E33F6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A5768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2013-02-14T12:25:00Z</dcterms:created>
  <dcterms:modified xsi:type="dcterms:W3CDTF">2013-02-14T12:25:00Z</dcterms:modified>
</cp:coreProperties>
</file>