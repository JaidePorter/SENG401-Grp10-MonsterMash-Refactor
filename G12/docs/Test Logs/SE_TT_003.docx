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>Test Log No: 003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>Test ID: SE_TT_003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243E8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016FB2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016FB2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16FB2" w:rsidP="005243E8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3E8" w:rsidRDefault="005243E8" w:rsidP="005243E8">
      <w:pPr>
        <w:spacing w:after="0" w:line="240" w:lineRule="auto"/>
      </w:pPr>
      <w:r>
        <w:separator/>
      </w:r>
    </w:p>
  </w:endnote>
  <w:endnote w:type="continuationSeparator" w:id="0">
    <w:p w:rsidR="005243E8" w:rsidRDefault="005243E8" w:rsidP="0052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3E8" w:rsidRDefault="005243E8" w:rsidP="005243E8">
      <w:pPr>
        <w:spacing w:after="0" w:line="240" w:lineRule="auto"/>
      </w:pPr>
      <w:r>
        <w:separator/>
      </w:r>
    </w:p>
  </w:footnote>
  <w:footnote w:type="continuationSeparator" w:id="0">
    <w:p w:rsidR="005243E8" w:rsidRDefault="005243E8" w:rsidP="00524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345532"/>
    <w:rsid w:val="004A6ECF"/>
    <w:rsid w:val="005243E8"/>
    <w:rsid w:val="006D0460"/>
    <w:rsid w:val="00BB4451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E8"/>
  </w:style>
  <w:style w:type="paragraph" w:styleId="Footer">
    <w:name w:val="footer"/>
    <w:basedOn w:val="Normal"/>
    <w:link w:val="FooterChar"/>
    <w:uiPriority w:val="99"/>
    <w:unhideWhenUsed/>
    <w:rsid w:val="00524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2013-01-31T10:29:00Z</dcterms:created>
  <dcterms:modified xsi:type="dcterms:W3CDTF">2013-02-14T12:15:00Z</dcterms:modified>
</cp:coreProperties>
</file>