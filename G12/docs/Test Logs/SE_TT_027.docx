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925B9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027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2925B9">
              <w:t>_027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103348"/>
    <w:rsid w:val="00175529"/>
    <w:rsid w:val="001F106F"/>
    <w:rsid w:val="00222A87"/>
    <w:rsid w:val="002635BE"/>
    <w:rsid w:val="002925B9"/>
    <w:rsid w:val="002E057A"/>
    <w:rsid w:val="00345532"/>
    <w:rsid w:val="004A6ECF"/>
    <w:rsid w:val="004B22CD"/>
    <w:rsid w:val="005A2B81"/>
    <w:rsid w:val="005D3DD4"/>
    <w:rsid w:val="005E5D31"/>
    <w:rsid w:val="00660A81"/>
    <w:rsid w:val="00684E0B"/>
    <w:rsid w:val="006D0460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2013-02-14T12:20:00Z</dcterms:created>
  <dcterms:modified xsi:type="dcterms:W3CDTF">2013-02-14T12:20:00Z</dcterms:modified>
</cp:coreProperties>
</file>