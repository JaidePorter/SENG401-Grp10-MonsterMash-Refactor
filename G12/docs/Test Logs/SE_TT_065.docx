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93"/>
        <w:gridCol w:w="5145"/>
      </w:tblGrid>
      <w:tr w:rsidR="0003229E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rPr>
                <w:b/>
              </w:rPr>
              <w:t>TEST LOG FORM</w:t>
            </w:r>
          </w:p>
        </w:tc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8D7717" w:rsidP="0003229E">
            <w:pPr>
              <w:pStyle w:val="Default"/>
              <w:tabs>
                <w:tab w:val="center" w:pos="2517"/>
              </w:tabs>
              <w:snapToGrid w:val="0"/>
              <w:spacing w:before="113" w:after="113"/>
              <w:jc w:val="both"/>
            </w:pPr>
            <w:r>
              <w:t>Test Log No: 065</w:t>
            </w:r>
            <w:r w:rsidR="0003229E">
              <w:tab/>
            </w:r>
          </w:p>
        </w:tc>
      </w:tr>
      <w:tr w:rsidR="0003229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 w:rsidP="006A45F2">
            <w:pPr>
              <w:pStyle w:val="Default"/>
              <w:tabs>
                <w:tab w:val="left" w:pos="2640"/>
              </w:tabs>
              <w:snapToGrid w:val="0"/>
              <w:spacing w:before="113" w:after="113"/>
              <w:jc w:val="both"/>
            </w:pPr>
            <w:r>
              <w:t xml:space="preserve">Test ID: </w:t>
            </w:r>
            <w:r w:rsidR="002635BE">
              <w:t>SE_TT</w:t>
            </w:r>
            <w:r w:rsidR="00E20EAA">
              <w:t>_0</w:t>
            </w:r>
            <w:r w:rsidR="008D7717">
              <w:t>65</w:t>
            </w:r>
            <w:r w:rsidR="006A45F2">
              <w:tab/>
            </w:r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Date: </w:t>
            </w:r>
            <w:r w:rsidR="00BB4451">
              <w:t>31/1/2013</w:t>
            </w:r>
          </w:p>
        </w:tc>
      </w:tr>
      <w:tr w:rsidR="0003229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Tester: </w:t>
            </w:r>
            <w:r w:rsidR="00BB4451">
              <w:t>dah27</w:t>
            </w:r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Group: </w:t>
            </w:r>
            <w:r w:rsidR="00BB4451">
              <w:t>12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Baseline Version: 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Passed? (Y/N): </w:t>
            </w:r>
            <w:r w:rsidR="00C35907">
              <w:t>Y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rPr>
                <w:sz w:val="18"/>
              </w:rPr>
              <w:t>If the test failed, then at least one CCF must be completed.</w:t>
            </w:r>
          </w:p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rPr>
                <w:sz w:val="18"/>
              </w:rPr>
              <w:t>Record in the following table the number of each CCF filled in:</w:t>
            </w:r>
          </w:p>
          <w:tbl>
            <w:tblPr>
              <w:tblW w:w="8616" w:type="dxa"/>
              <w:tblInd w:w="253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921"/>
              <w:gridCol w:w="1748"/>
              <w:gridCol w:w="2568"/>
              <w:gridCol w:w="3379"/>
            </w:tblGrid>
            <w:tr w:rsidR="006D0460">
              <w:tc>
                <w:tcPr>
                  <w:tcW w:w="8616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BD146D">
                  <w:pPr>
                    <w:pStyle w:val="Default"/>
                    <w:snapToGrid w:val="0"/>
                    <w:spacing w:before="113" w:after="113"/>
                    <w:jc w:val="center"/>
                  </w:pPr>
                  <w:r>
                    <w:rPr>
                      <w:sz w:val="18"/>
                    </w:rPr>
                    <w:t>Change Control Form Numbers</w:t>
                  </w: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TableContents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</w:tbl>
          <w:p w:rsidR="006D0460" w:rsidRDefault="006D0460">
            <w:pPr>
              <w:pStyle w:val="Default"/>
              <w:snapToGrid w:val="0"/>
              <w:spacing w:before="113" w:after="113"/>
              <w:jc w:val="both"/>
            </w:pPr>
          </w:p>
        </w:tc>
      </w:tr>
      <w:tr w:rsidR="006D0460"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 w:rsidP="00C35907">
            <w:pPr>
              <w:pStyle w:val="Default"/>
              <w:snapToGrid w:val="0"/>
              <w:jc w:val="both"/>
              <w:textAlignment w:val="top"/>
            </w:pPr>
            <w:r>
              <w:rPr>
                <w:sz w:val="18"/>
              </w:rPr>
              <w:t>Comments:</w:t>
            </w:r>
            <w:bookmarkStart w:id="0" w:name="_GoBack"/>
            <w:bookmarkEnd w:id="0"/>
          </w:p>
        </w:tc>
      </w:tr>
    </w:tbl>
    <w:p w:rsidR="006D0460" w:rsidRDefault="006D0460">
      <w:pPr>
        <w:pStyle w:val="Default"/>
      </w:pPr>
    </w:p>
    <w:sectPr w:rsidR="006D0460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5907" w:rsidRDefault="00C35907" w:rsidP="00C35907">
      <w:pPr>
        <w:spacing w:after="0" w:line="240" w:lineRule="auto"/>
      </w:pPr>
      <w:r>
        <w:separator/>
      </w:r>
    </w:p>
  </w:endnote>
  <w:endnote w:type="continuationSeparator" w:id="0">
    <w:p w:rsidR="00C35907" w:rsidRDefault="00C35907" w:rsidP="00C35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00"/>
    <w:family w:val="swiss"/>
    <w:pitch w:val="variable"/>
    <w:sig w:usb0="E7000EFF" w:usb1="5200FDFF" w:usb2="0A042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5907" w:rsidRDefault="00C35907" w:rsidP="00C35907">
      <w:pPr>
        <w:spacing w:after="0" w:line="240" w:lineRule="auto"/>
      </w:pPr>
      <w:r>
        <w:separator/>
      </w:r>
    </w:p>
  </w:footnote>
  <w:footnote w:type="continuationSeparator" w:id="0">
    <w:p w:rsidR="00C35907" w:rsidRDefault="00C35907" w:rsidP="00C359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D0460"/>
    <w:rsid w:val="00016FB2"/>
    <w:rsid w:val="0003229E"/>
    <w:rsid w:val="0007030F"/>
    <w:rsid w:val="00071838"/>
    <w:rsid w:val="000E1791"/>
    <w:rsid w:val="00103348"/>
    <w:rsid w:val="0015118E"/>
    <w:rsid w:val="00175529"/>
    <w:rsid w:val="00187883"/>
    <w:rsid w:val="001F106F"/>
    <w:rsid w:val="00222061"/>
    <w:rsid w:val="002635BE"/>
    <w:rsid w:val="00345532"/>
    <w:rsid w:val="00360453"/>
    <w:rsid w:val="00364B4B"/>
    <w:rsid w:val="003A24BF"/>
    <w:rsid w:val="004A6ECF"/>
    <w:rsid w:val="004B22CD"/>
    <w:rsid w:val="004C27D4"/>
    <w:rsid w:val="004D4A27"/>
    <w:rsid w:val="00576437"/>
    <w:rsid w:val="005A2B81"/>
    <w:rsid w:val="005D3DD4"/>
    <w:rsid w:val="005D7D73"/>
    <w:rsid w:val="005E5D31"/>
    <w:rsid w:val="00617588"/>
    <w:rsid w:val="00630924"/>
    <w:rsid w:val="006A45F2"/>
    <w:rsid w:val="006D0460"/>
    <w:rsid w:val="00796352"/>
    <w:rsid w:val="007F5BFE"/>
    <w:rsid w:val="008215BD"/>
    <w:rsid w:val="0088356D"/>
    <w:rsid w:val="008A3724"/>
    <w:rsid w:val="008B0FE0"/>
    <w:rsid w:val="008C5600"/>
    <w:rsid w:val="008D7717"/>
    <w:rsid w:val="00936E99"/>
    <w:rsid w:val="00953CB0"/>
    <w:rsid w:val="00991728"/>
    <w:rsid w:val="00A310F2"/>
    <w:rsid w:val="00A6361B"/>
    <w:rsid w:val="00A85DE6"/>
    <w:rsid w:val="00AD51C3"/>
    <w:rsid w:val="00B0316C"/>
    <w:rsid w:val="00B30404"/>
    <w:rsid w:val="00B54C79"/>
    <w:rsid w:val="00BB4451"/>
    <w:rsid w:val="00BD146D"/>
    <w:rsid w:val="00C35907"/>
    <w:rsid w:val="00D37CD5"/>
    <w:rsid w:val="00D67EA9"/>
    <w:rsid w:val="00DB48F3"/>
    <w:rsid w:val="00E17549"/>
    <w:rsid w:val="00E20371"/>
    <w:rsid w:val="00E20EAA"/>
    <w:rsid w:val="00E43AA9"/>
    <w:rsid w:val="00E52FB6"/>
    <w:rsid w:val="00F04B6D"/>
    <w:rsid w:val="00F5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eastAsia="zh-CN"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C359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907"/>
  </w:style>
  <w:style w:type="paragraph" w:styleId="Footer">
    <w:name w:val="footer"/>
    <w:basedOn w:val="Normal"/>
    <w:link w:val="FooterChar"/>
    <w:uiPriority w:val="99"/>
    <w:unhideWhenUsed/>
    <w:rsid w:val="00C359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9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BB3B79D5.dotm</Template>
  <TotalTime>0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Staff and Students at Aber Uni</cp:lastModifiedBy>
  <cp:revision>3</cp:revision>
  <dcterms:created xsi:type="dcterms:W3CDTF">2013-01-31T11:20:00Z</dcterms:created>
  <dcterms:modified xsi:type="dcterms:W3CDTF">2013-02-14T12:24:00Z</dcterms:modified>
</cp:coreProperties>
</file>