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84E0B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020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684E0B">
              <w:t>_020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E1791"/>
    <w:rsid w:val="00103348"/>
    <w:rsid w:val="00175529"/>
    <w:rsid w:val="001F106F"/>
    <w:rsid w:val="002635BE"/>
    <w:rsid w:val="002E057A"/>
    <w:rsid w:val="00345532"/>
    <w:rsid w:val="004A6ECF"/>
    <w:rsid w:val="004B22CD"/>
    <w:rsid w:val="005A2B81"/>
    <w:rsid w:val="005D3DD4"/>
    <w:rsid w:val="005E5D31"/>
    <w:rsid w:val="00660A81"/>
    <w:rsid w:val="00684E0B"/>
    <w:rsid w:val="006D0460"/>
    <w:rsid w:val="008B0FE0"/>
    <w:rsid w:val="00953CB0"/>
    <w:rsid w:val="00991728"/>
    <w:rsid w:val="00B0316C"/>
    <w:rsid w:val="00B30404"/>
    <w:rsid w:val="00B34F3D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2013-02-14T12:18:00Z</dcterms:created>
  <dcterms:modified xsi:type="dcterms:W3CDTF">2013-02-14T12:18:00Z</dcterms:modified>
</cp:coreProperties>
</file>