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9775F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068</w:t>
            </w:r>
            <w:bookmarkStart w:id="0" w:name="_GoBack"/>
            <w:bookmarkEnd w:id="0"/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09775F">
              <w:t>_068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2E057A">
              <w:t>06/2</w:t>
            </w:r>
            <w:r w:rsidR="00BB4451">
              <w:t>/2013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660A81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103348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 w:rsidP="00660A81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A81" w:rsidRDefault="00660A81" w:rsidP="00660A81">
      <w:pPr>
        <w:spacing w:after="0" w:line="240" w:lineRule="auto"/>
      </w:pPr>
      <w:r>
        <w:separator/>
      </w:r>
    </w:p>
  </w:endnote>
  <w:end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A81" w:rsidRDefault="00660A81" w:rsidP="00660A81">
      <w:pPr>
        <w:spacing w:after="0" w:line="240" w:lineRule="auto"/>
      </w:pPr>
      <w:r>
        <w:separator/>
      </w:r>
    </w:p>
  </w:footnote>
  <w:foot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60"/>
    <w:rsid w:val="00016FB2"/>
    <w:rsid w:val="0007030F"/>
    <w:rsid w:val="00071838"/>
    <w:rsid w:val="0009775F"/>
    <w:rsid w:val="000A3006"/>
    <w:rsid w:val="000E1791"/>
    <w:rsid w:val="000F2454"/>
    <w:rsid w:val="00103348"/>
    <w:rsid w:val="00175529"/>
    <w:rsid w:val="001C4563"/>
    <w:rsid w:val="001F106F"/>
    <w:rsid w:val="00222A87"/>
    <w:rsid w:val="002635BE"/>
    <w:rsid w:val="002925B9"/>
    <w:rsid w:val="002E057A"/>
    <w:rsid w:val="00345532"/>
    <w:rsid w:val="0046113A"/>
    <w:rsid w:val="004A6ECF"/>
    <w:rsid w:val="004B22CD"/>
    <w:rsid w:val="004C5535"/>
    <w:rsid w:val="004F04B5"/>
    <w:rsid w:val="005A2B81"/>
    <w:rsid w:val="005D3DD4"/>
    <w:rsid w:val="005E33F6"/>
    <w:rsid w:val="005E5D31"/>
    <w:rsid w:val="00660A81"/>
    <w:rsid w:val="00684E0B"/>
    <w:rsid w:val="006A6316"/>
    <w:rsid w:val="006D0460"/>
    <w:rsid w:val="007B1BF7"/>
    <w:rsid w:val="008838C5"/>
    <w:rsid w:val="008B0FE0"/>
    <w:rsid w:val="008D145D"/>
    <w:rsid w:val="00953CB0"/>
    <w:rsid w:val="00991728"/>
    <w:rsid w:val="00B0316C"/>
    <w:rsid w:val="00B30404"/>
    <w:rsid w:val="00B34F3D"/>
    <w:rsid w:val="00B73FC9"/>
    <w:rsid w:val="00BB4451"/>
    <w:rsid w:val="00D708EF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2013-02-14T12:24:00Z</dcterms:created>
  <dcterms:modified xsi:type="dcterms:W3CDTF">2013-02-14T12:24:00Z</dcterms:modified>
</cp:coreProperties>
</file>