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A310F2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044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A310F2">
              <w:t>_044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CB1D23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80526B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D23" w:rsidRDefault="00CB1D23" w:rsidP="00CB1D23">
      <w:pPr>
        <w:spacing w:after="0" w:line="240" w:lineRule="auto"/>
      </w:pPr>
      <w:r>
        <w:separator/>
      </w:r>
    </w:p>
  </w:endnote>
  <w:endnote w:type="continuationSeparator" w:id="0">
    <w:p w:rsidR="00CB1D23" w:rsidRDefault="00CB1D23" w:rsidP="00CB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D23" w:rsidRDefault="00CB1D23" w:rsidP="00CB1D23">
      <w:pPr>
        <w:spacing w:after="0" w:line="240" w:lineRule="auto"/>
      </w:pPr>
      <w:r>
        <w:separator/>
      </w:r>
    </w:p>
  </w:footnote>
  <w:footnote w:type="continuationSeparator" w:id="0">
    <w:p w:rsidR="00CB1D23" w:rsidRDefault="00CB1D23" w:rsidP="00CB1D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4A6ECF"/>
    <w:rsid w:val="004B22CD"/>
    <w:rsid w:val="00576437"/>
    <w:rsid w:val="005A2B81"/>
    <w:rsid w:val="005D3DD4"/>
    <w:rsid w:val="005D7D73"/>
    <w:rsid w:val="005E5D31"/>
    <w:rsid w:val="006D0460"/>
    <w:rsid w:val="0080526B"/>
    <w:rsid w:val="008B0FE0"/>
    <w:rsid w:val="00936E99"/>
    <w:rsid w:val="00953CB0"/>
    <w:rsid w:val="00991728"/>
    <w:rsid w:val="00A310F2"/>
    <w:rsid w:val="00A85DE6"/>
    <w:rsid w:val="00B0316C"/>
    <w:rsid w:val="00B30404"/>
    <w:rsid w:val="00BB4451"/>
    <w:rsid w:val="00BD146D"/>
    <w:rsid w:val="00CB1D23"/>
    <w:rsid w:val="00DB48F3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B1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D23"/>
  </w:style>
  <w:style w:type="paragraph" w:styleId="Footer">
    <w:name w:val="footer"/>
    <w:basedOn w:val="Normal"/>
    <w:link w:val="FooterChar"/>
    <w:uiPriority w:val="99"/>
    <w:unhideWhenUsed/>
    <w:rsid w:val="00CB1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4</cp:revision>
  <dcterms:created xsi:type="dcterms:W3CDTF">2013-01-31T11:07:00Z</dcterms:created>
  <dcterms:modified xsi:type="dcterms:W3CDTF">2013-02-14T12:23:00Z</dcterms:modified>
</cp:coreProperties>
</file>