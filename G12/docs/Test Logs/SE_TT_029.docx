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F04B5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029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4F04B5">
              <w:t>_029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0F2454"/>
    <w:rsid w:val="00103348"/>
    <w:rsid w:val="00175529"/>
    <w:rsid w:val="001F106F"/>
    <w:rsid w:val="00222A87"/>
    <w:rsid w:val="002635BE"/>
    <w:rsid w:val="002925B9"/>
    <w:rsid w:val="002E057A"/>
    <w:rsid w:val="00345532"/>
    <w:rsid w:val="004A6ECF"/>
    <w:rsid w:val="004B22CD"/>
    <w:rsid w:val="004F04B5"/>
    <w:rsid w:val="005A2B81"/>
    <w:rsid w:val="005D3DD4"/>
    <w:rsid w:val="005E5D31"/>
    <w:rsid w:val="00660A81"/>
    <w:rsid w:val="00684E0B"/>
    <w:rsid w:val="006D0460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2013-02-14T12:21:00Z</dcterms:created>
  <dcterms:modified xsi:type="dcterms:W3CDTF">2013-02-14T12:21:00Z</dcterms:modified>
</cp:coreProperties>
</file>