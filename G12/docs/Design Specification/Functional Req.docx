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F25CD" w:rsidTr="009F25CD">
        <w:tc>
          <w:tcPr>
            <w:tcW w:w="4621" w:type="dxa"/>
          </w:tcPr>
          <w:p w:rsidR="009F25CD" w:rsidRDefault="009F25CD">
            <w:r>
              <w:t>Functional Requirement</w:t>
            </w:r>
          </w:p>
        </w:tc>
        <w:tc>
          <w:tcPr>
            <w:tcW w:w="4621" w:type="dxa"/>
          </w:tcPr>
          <w:p w:rsidR="009F25CD" w:rsidRDefault="009F25CD">
            <w:r>
              <w:t>Classes Providing Requirement</w:t>
            </w:r>
          </w:p>
        </w:tc>
      </w:tr>
      <w:tr w:rsidR="009F25CD" w:rsidTr="009F25CD">
        <w:tc>
          <w:tcPr>
            <w:tcW w:w="4621" w:type="dxa"/>
          </w:tcPr>
          <w:p w:rsidR="009F25CD" w:rsidRDefault="009F25CD">
            <w:r>
              <w:t>FR1</w:t>
            </w:r>
          </w:p>
        </w:tc>
        <w:tc>
          <w:tcPr>
            <w:tcW w:w="4621" w:type="dxa"/>
          </w:tcPr>
          <w:p w:rsidR="009F25CD" w:rsidRDefault="00B37C67" w:rsidP="00B37C67">
            <w:r>
              <w:t xml:space="preserve">Register, Player, </w:t>
            </w:r>
            <w:r w:rsidR="00953460">
              <w:t>Login, PersistenceManager</w:t>
            </w:r>
          </w:p>
        </w:tc>
      </w:tr>
      <w:tr w:rsidR="009F25CD" w:rsidTr="009F25CD">
        <w:tc>
          <w:tcPr>
            <w:tcW w:w="4621" w:type="dxa"/>
          </w:tcPr>
          <w:p w:rsidR="009F25CD" w:rsidRDefault="009F25CD">
            <w:r>
              <w:t>FR2</w:t>
            </w:r>
          </w:p>
        </w:tc>
        <w:tc>
          <w:tcPr>
            <w:tcW w:w="4621" w:type="dxa"/>
          </w:tcPr>
          <w:p w:rsidR="009F25CD" w:rsidRDefault="00B37C67">
            <w:r>
              <w:t xml:space="preserve">Player, </w:t>
            </w:r>
            <w:r w:rsidR="00F740F9">
              <w:t>PersistenceManager</w:t>
            </w:r>
          </w:p>
        </w:tc>
      </w:tr>
      <w:tr w:rsidR="009F25CD" w:rsidTr="009F25CD">
        <w:tc>
          <w:tcPr>
            <w:tcW w:w="4621" w:type="dxa"/>
          </w:tcPr>
          <w:p w:rsidR="009F25CD" w:rsidRDefault="009F25CD">
            <w:r>
              <w:t>FR3</w:t>
            </w:r>
          </w:p>
        </w:tc>
        <w:tc>
          <w:tcPr>
            <w:tcW w:w="4621" w:type="dxa"/>
          </w:tcPr>
          <w:p w:rsidR="009F25CD" w:rsidRDefault="00B37C67">
            <w:r>
              <w:t>Monster, Player</w:t>
            </w:r>
            <w:r w:rsidR="00F740F9">
              <w:t>, PersistenceManager</w:t>
            </w:r>
          </w:p>
        </w:tc>
      </w:tr>
      <w:tr w:rsidR="009F25CD" w:rsidTr="009F25CD">
        <w:tc>
          <w:tcPr>
            <w:tcW w:w="4621" w:type="dxa"/>
          </w:tcPr>
          <w:p w:rsidR="009F25CD" w:rsidRDefault="009F25CD">
            <w:r>
              <w:t>FR4</w:t>
            </w:r>
          </w:p>
        </w:tc>
        <w:tc>
          <w:tcPr>
            <w:tcW w:w="4621" w:type="dxa"/>
          </w:tcPr>
          <w:p w:rsidR="009F25CD" w:rsidRDefault="00B37C67">
            <w:r>
              <w:t>Monster, Player,</w:t>
            </w:r>
            <w:r w:rsidR="00AE7E07">
              <w:t xml:space="preserve"> FightRequest, PersistenceManager</w:t>
            </w:r>
          </w:p>
        </w:tc>
      </w:tr>
      <w:tr w:rsidR="009F25CD" w:rsidTr="009F25CD">
        <w:tc>
          <w:tcPr>
            <w:tcW w:w="4621" w:type="dxa"/>
          </w:tcPr>
          <w:p w:rsidR="009F25CD" w:rsidRDefault="009F25CD">
            <w:r>
              <w:t>FR5</w:t>
            </w:r>
          </w:p>
        </w:tc>
        <w:tc>
          <w:tcPr>
            <w:tcW w:w="4621" w:type="dxa"/>
          </w:tcPr>
          <w:p w:rsidR="009F25CD" w:rsidRDefault="009F25CD"/>
        </w:tc>
      </w:tr>
      <w:tr w:rsidR="009F25CD" w:rsidTr="009F25CD">
        <w:tc>
          <w:tcPr>
            <w:tcW w:w="4621" w:type="dxa"/>
          </w:tcPr>
          <w:p w:rsidR="009F25CD" w:rsidRDefault="009F25CD">
            <w:r>
              <w:t>FR6</w:t>
            </w:r>
          </w:p>
        </w:tc>
        <w:tc>
          <w:tcPr>
            <w:tcW w:w="4621" w:type="dxa"/>
          </w:tcPr>
          <w:p w:rsidR="009F25CD" w:rsidRPr="004A6E64" w:rsidRDefault="004A6E64" w:rsidP="00AE7E07">
            <w:r>
              <w:t>Regis</w:t>
            </w:r>
            <w:r w:rsidR="00AE7E07">
              <w:t xml:space="preserve">ter, Player, FriendRequest, Market, </w:t>
            </w:r>
            <w:r w:rsidR="00AE7E07">
              <w:t xml:space="preserve">MarketOffer, </w:t>
            </w:r>
            <w:r w:rsidR="00AE7E07">
              <w:t xml:space="preserve"> BreedingMarket</w:t>
            </w:r>
            <w:r>
              <w:t xml:space="preserve">, </w:t>
            </w:r>
            <w:r w:rsidR="00AE7E07">
              <w:t>BreedingOffer</w:t>
            </w:r>
            <w:r w:rsidR="00AE7E07">
              <w:t>,</w:t>
            </w:r>
            <w:r w:rsidR="00AE7E07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Monster</w:t>
            </w:r>
            <w:r>
              <w:t xml:space="preserve">, </w:t>
            </w:r>
            <w:r w:rsidR="00AE7E07">
              <w:t xml:space="preserve">MainPage, FightRequest, </w:t>
            </w:r>
          </w:p>
        </w:tc>
      </w:tr>
      <w:tr w:rsidR="009F25CD" w:rsidTr="009F25CD">
        <w:tc>
          <w:tcPr>
            <w:tcW w:w="4621" w:type="dxa"/>
          </w:tcPr>
          <w:p w:rsidR="009F25CD" w:rsidRDefault="009F25CD">
            <w:r>
              <w:t>FR7</w:t>
            </w:r>
          </w:p>
        </w:tc>
        <w:tc>
          <w:tcPr>
            <w:tcW w:w="4621" w:type="dxa"/>
          </w:tcPr>
          <w:p w:rsidR="009F25CD" w:rsidRDefault="004A6E64">
            <w:r>
              <w:t xml:space="preserve">Player, Register, </w:t>
            </w:r>
            <w:r w:rsidR="00AE7E07">
              <w:t>Login, PersistenceManager</w:t>
            </w:r>
          </w:p>
        </w:tc>
      </w:tr>
      <w:tr w:rsidR="009F25CD" w:rsidTr="009F25CD">
        <w:tc>
          <w:tcPr>
            <w:tcW w:w="4621" w:type="dxa"/>
          </w:tcPr>
          <w:p w:rsidR="009F25CD" w:rsidRDefault="009F25CD">
            <w:r>
              <w:t>FR8</w:t>
            </w:r>
          </w:p>
        </w:tc>
        <w:tc>
          <w:tcPr>
            <w:tcW w:w="4621" w:type="dxa"/>
          </w:tcPr>
          <w:p w:rsidR="009F25CD" w:rsidRDefault="004A6E64" w:rsidP="00F740F9">
            <w:r>
              <w:t>Player, Monster, Notification, Market</w:t>
            </w:r>
            <w:r w:rsidR="002751CD">
              <w:t>, FriendRequest, BreedingOffer, FightRequest, MarketOffer, PersistenceManager</w:t>
            </w:r>
          </w:p>
        </w:tc>
      </w:tr>
      <w:tr w:rsidR="009F25CD" w:rsidTr="009F25CD">
        <w:tc>
          <w:tcPr>
            <w:tcW w:w="4621" w:type="dxa"/>
          </w:tcPr>
          <w:p w:rsidR="009F25CD" w:rsidRDefault="009F25CD">
            <w:r>
              <w:t>FR9</w:t>
            </w:r>
          </w:p>
        </w:tc>
        <w:tc>
          <w:tcPr>
            <w:tcW w:w="4621" w:type="dxa"/>
          </w:tcPr>
          <w:p w:rsidR="004A6E64" w:rsidRDefault="004A6E64">
            <w:r>
              <w:t>Player,</w:t>
            </w:r>
            <w:r w:rsidR="00ED6B52">
              <w:t xml:space="preserve"> FriendRequest, PersistenceManager</w:t>
            </w:r>
          </w:p>
        </w:tc>
      </w:tr>
      <w:tr w:rsidR="009F25CD" w:rsidTr="009F25CD">
        <w:tc>
          <w:tcPr>
            <w:tcW w:w="4621" w:type="dxa"/>
          </w:tcPr>
          <w:p w:rsidR="009F25CD" w:rsidRDefault="009F25CD">
            <w:r>
              <w:t>FR10</w:t>
            </w:r>
          </w:p>
        </w:tc>
        <w:tc>
          <w:tcPr>
            <w:tcW w:w="4621" w:type="dxa"/>
          </w:tcPr>
          <w:p w:rsidR="009F25CD" w:rsidRDefault="004A6E64">
            <w:r>
              <w:t xml:space="preserve">Notification, Player, Monster(Male), </w:t>
            </w:r>
            <w:r w:rsidR="005650A8">
              <w:t xml:space="preserve"> PersistenceManager</w:t>
            </w:r>
          </w:p>
        </w:tc>
      </w:tr>
      <w:tr w:rsidR="009F25CD" w:rsidTr="009F25CD">
        <w:tc>
          <w:tcPr>
            <w:tcW w:w="4621" w:type="dxa"/>
          </w:tcPr>
          <w:p w:rsidR="009F25CD" w:rsidRDefault="009F25CD">
            <w:r>
              <w:t>FR11</w:t>
            </w:r>
          </w:p>
        </w:tc>
        <w:tc>
          <w:tcPr>
            <w:tcW w:w="4621" w:type="dxa"/>
          </w:tcPr>
          <w:p w:rsidR="009F25CD" w:rsidRDefault="004A6E64">
            <w:r>
              <w:t xml:space="preserve">Player, </w:t>
            </w:r>
            <w:r w:rsidR="00436197">
              <w:t>PersistenceManager</w:t>
            </w:r>
            <w:bookmarkStart w:id="0" w:name="_GoBack"/>
            <w:bookmarkEnd w:id="0"/>
          </w:p>
        </w:tc>
      </w:tr>
    </w:tbl>
    <w:p w:rsidR="005336D6" w:rsidRDefault="005336D6"/>
    <w:sectPr w:rsidR="00533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5CD"/>
    <w:rsid w:val="002751CD"/>
    <w:rsid w:val="00436197"/>
    <w:rsid w:val="004A6E64"/>
    <w:rsid w:val="005336D6"/>
    <w:rsid w:val="005650A8"/>
    <w:rsid w:val="007A7F24"/>
    <w:rsid w:val="00953460"/>
    <w:rsid w:val="009F25CD"/>
    <w:rsid w:val="00AE7E07"/>
    <w:rsid w:val="00B37C67"/>
    <w:rsid w:val="00ED6B52"/>
    <w:rsid w:val="00F7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25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25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A0803AD6.dotm</Template>
  <TotalTime>18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 and Students at Aber Uni</dc:creator>
  <cp:lastModifiedBy>Staff and Students at Aber Uni</cp:lastModifiedBy>
  <cp:revision>7</cp:revision>
  <dcterms:created xsi:type="dcterms:W3CDTF">2012-11-30T17:21:00Z</dcterms:created>
  <dcterms:modified xsi:type="dcterms:W3CDTF">2012-11-30T17:39:00Z</dcterms:modified>
</cp:coreProperties>
</file>